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B18" w:rsidRDefault="000C0509" w:rsidP="000C0509">
      <w:pPr>
        <w:pStyle w:val="Title"/>
      </w:pPr>
      <w:r>
        <w:t>Project plan</w:t>
      </w:r>
    </w:p>
    <w:p w:rsidR="000C0509" w:rsidRDefault="000C0509" w:rsidP="000C0509">
      <w:pPr>
        <w:pStyle w:val="Heading1"/>
      </w:pPr>
      <w:r>
        <w:t>Main Objectives/Outcomes</w:t>
      </w:r>
    </w:p>
    <w:p w:rsidR="000C0509" w:rsidRDefault="000C0509" w:rsidP="000C0509">
      <w:pPr>
        <w:pStyle w:val="ListParagraph"/>
        <w:numPr>
          <w:ilvl w:val="0"/>
          <w:numId w:val="2"/>
        </w:numPr>
      </w:pPr>
      <w:r>
        <w:t>Set u</w:t>
      </w:r>
      <w:r w:rsidR="00A1487F">
        <w:t>p and solve a model describing the dynamic behaviour of a</w:t>
      </w:r>
      <w:r>
        <w:t xml:space="preserve"> flat plate solar collector</w:t>
      </w:r>
    </w:p>
    <w:p w:rsidR="000C0509" w:rsidRDefault="000C0509" w:rsidP="000C0509">
      <w:pPr>
        <w:pStyle w:val="ListParagraph"/>
        <w:numPr>
          <w:ilvl w:val="0"/>
          <w:numId w:val="2"/>
        </w:numPr>
      </w:pPr>
      <w:r>
        <w:t>Design and set up an experiment to test the model for its validity</w:t>
      </w:r>
    </w:p>
    <w:p w:rsidR="00A1487F" w:rsidRDefault="000C0509" w:rsidP="000C0509">
      <w:pPr>
        <w:pStyle w:val="ListParagraph"/>
        <w:numPr>
          <w:ilvl w:val="0"/>
          <w:numId w:val="2"/>
        </w:numPr>
      </w:pPr>
      <w:r>
        <w:t>Comme</w:t>
      </w:r>
      <w:r w:rsidR="00A1487F">
        <w:t>nt on the validity of the model</w:t>
      </w:r>
    </w:p>
    <w:p w:rsidR="000C0509" w:rsidRDefault="00A1487F" w:rsidP="000C0509">
      <w:pPr>
        <w:pStyle w:val="ListParagraph"/>
        <w:numPr>
          <w:ilvl w:val="0"/>
          <w:numId w:val="2"/>
        </w:numPr>
      </w:pPr>
      <w:r>
        <w:t>Op</w:t>
      </w:r>
      <w:r w:rsidR="000C0509">
        <w:t xml:space="preserve">timize the variable inputs </w:t>
      </w:r>
      <w:r>
        <w:t>(or design parameters of the collector) for a region of which the meteorological data is known.</w:t>
      </w:r>
    </w:p>
    <w:p w:rsidR="000C0509" w:rsidRDefault="000C0509" w:rsidP="000C0509">
      <w:pPr>
        <w:pStyle w:val="ListParagraph"/>
        <w:numPr>
          <w:ilvl w:val="0"/>
          <w:numId w:val="2"/>
        </w:numPr>
      </w:pPr>
      <w:r>
        <w:t>(Optional) Play around with the air composition inside the collector, to determine the effects of pulling a vacuum inside the collector.</w:t>
      </w:r>
    </w:p>
    <w:p w:rsidR="000C0509" w:rsidRDefault="000C0509" w:rsidP="000C0509">
      <w:pPr>
        <w:pStyle w:val="Heading1"/>
      </w:pPr>
      <w:r>
        <w:t>Experimental</w:t>
      </w:r>
    </w:p>
    <w:p w:rsidR="000C0509" w:rsidRDefault="000C0509" w:rsidP="000C0509">
      <w:pPr>
        <w:pStyle w:val="ListParagraph"/>
        <w:numPr>
          <w:ilvl w:val="0"/>
          <w:numId w:val="5"/>
        </w:numPr>
      </w:pPr>
      <w:r>
        <w:t>The solar collector is the most important hardware I will need. Other needs involve piping, a storage tank, a pump, at least 2 thermocouples, and a flowmeter. I will also need a way to log the data.</w:t>
      </w:r>
    </w:p>
    <w:p w:rsidR="00A1487F" w:rsidRDefault="00A1487F" w:rsidP="000C0509">
      <w:pPr>
        <w:pStyle w:val="ListParagraph"/>
        <w:numPr>
          <w:ilvl w:val="0"/>
          <w:numId w:val="5"/>
        </w:numPr>
      </w:pPr>
      <w:r>
        <w:t>Experimental setup:</w:t>
      </w:r>
    </w:p>
    <w:p w:rsidR="00A1487F" w:rsidRDefault="00A1487F" w:rsidP="004A44C5">
      <w:pPr>
        <w:ind w:left="360"/>
        <w:jc w:val="center"/>
      </w:pPr>
      <w:r>
        <w:rPr>
          <w:noProof/>
          <w:lang w:eastAsia="en-ZA"/>
        </w:rPr>
        <w:drawing>
          <wp:inline distT="0" distB="0" distL="0" distR="0">
            <wp:extent cx="3905250" cy="329475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eriment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160" cy="3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509" w:rsidRDefault="000C0509" w:rsidP="000C0509">
      <w:pPr>
        <w:pStyle w:val="Heading1"/>
      </w:pPr>
      <w:r>
        <w:t>Modelling</w:t>
      </w:r>
    </w:p>
    <w:p w:rsidR="000C0509" w:rsidRDefault="000C0509" w:rsidP="000C0509">
      <w:pPr>
        <w:pStyle w:val="ListParagraph"/>
        <w:numPr>
          <w:ilvl w:val="0"/>
          <w:numId w:val="5"/>
        </w:numPr>
      </w:pPr>
      <w:r>
        <w:t>The model will be constructed out of basic principles.</w:t>
      </w:r>
    </w:p>
    <w:p w:rsidR="000C0509" w:rsidRDefault="000C0509" w:rsidP="000C0509">
      <w:pPr>
        <w:pStyle w:val="ListParagraph"/>
        <w:numPr>
          <w:ilvl w:val="0"/>
          <w:numId w:val="5"/>
        </w:numPr>
      </w:pPr>
      <w:r>
        <w:t xml:space="preserve">Python will be used as a centre link between all the input and output files. </w:t>
      </w:r>
    </w:p>
    <w:p w:rsidR="000C0509" w:rsidRDefault="000C0509" w:rsidP="000C0509">
      <w:pPr>
        <w:pStyle w:val="ListParagraph"/>
        <w:numPr>
          <w:ilvl w:val="0"/>
          <w:numId w:val="5"/>
        </w:numPr>
      </w:pPr>
      <w:r>
        <w:t>The outputs will mostly consist of graphs?</w:t>
      </w:r>
    </w:p>
    <w:p w:rsidR="000C0509" w:rsidRDefault="000C0509" w:rsidP="000C0509">
      <w:pPr>
        <w:pStyle w:val="ListParagraph"/>
        <w:numPr>
          <w:ilvl w:val="0"/>
          <w:numId w:val="5"/>
        </w:numPr>
      </w:pPr>
      <w:r>
        <w:lastRenderedPageBreak/>
        <w:t>The in</w:t>
      </w:r>
      <w:r w:rsidR="00DA00FA">
        <w:t>puts will have to be specified and categorized as ‘variable’ and ‘constant’</w:t>
      </w:r>
    </w:p>
    <w:p w:rsidR="000C0509" w:rsidRDefault="00DA00FA" w:rsidP="000C0509">
      <w:pPr>
        <w:pStyle w:val="ListParagraph"/>
        <w:numPr>
          <w:ilvl w:val="0"/>
          <w:numId w:val="5"/>
        </w:numPr>
      </w:pPr>
      <w:r>
        <w:t>The model will</w:t>
      </w:r>
      <w:r w:rsidR="000C0509">
        <w:t xml:space="preserve"> be tested against the experimental results</w:t>
      </w:r>
    </w:p>
    <w:p w:rsidR="00DA00FA" w:rsidRDefault="00DA00FA" w:rsidP="000C0509">
      <w:pPr>
        <w:pStyle w:val="ListParagraph"/>
        <w:numPr>
          <w:ilvl w:val="0"/>
          <w:numId w:val="5"/>
        </w:numPr>
      </w:pPr>
      <w:r>
        <w:t>(Optional) A python program solving the optimum design parameters based on a given data set.</w:t>
      </w:r>
    </w:p>
    <w:p w:rsidR="000C0509" w:rsidRDefault="000C0509" w:rsidP="000C0509">
      <w:pPr>
        <w:pStyle w:val="ListParagraph"/>
        <w:numPr>
          <w:ilvl w:val="0"/>
          <w:numId w:val="5"/>
        </w:numPr>
      </w:pPr>
      <w:r>
        <w:t>(Optional) The model can be tested against another model as well</w:t>
      </w:r>
    </w:p>
    <w:p w:rsidR="00DA00FA" w:rsidRDefault="00DA00FA" w:rsidP="000C0509">
      <w:pPr>
        <w:pStyle w:val="ListParagraph"/>
        <w:numPr>
          <w:ilvl w:val="0"/>
          <w:numId w:val="5"/>
        </w:numPr>
      </w:pPr>
      <w:r>
        <w:t>Model layout:</w:t>
      </w:r>
    </w:p>
    <w:p w:rsidR="00DA00FA" w:rsidRDefault="00DA00FA" w:rsidP="00DA00FA">
      <w:pPr>
        <w:ind w:left="360"/>
      </w:pPr>
      <w:r>
        <w:rPr>
          <w:noProof/>
          <w:lang w:eastAsia="en-ZA"/>
        </w:rPr>
        <w:drawing>
          <wp:inline distT="0" distB="0" distL="0" distR="0">
            <wp:extent cx="5731510" cy="34347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 Pl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509" w:rsidRDefault="000C0509" w:rsidP="000C0509">
      <w:pPr>
        <w:pStyle w:val="Heading1"/>
      </w:pPr>
      <w:r>
        <w:t>Literature survey</w:t>
      </w:r>
    </w:p>
    <w:p w:rsidR="000C0509" w:rsidRDefault="000C0509" w:rsidP="000C0509">
      <w:pPr>
        <w:pStyle w:val="ListParagraph"/>
        <w:numPr>
          <w:ilvl w:val="0"/>
          <w:numId w:val="6"/>
        </w:numPr>
      </w:pPr>
      <w:r>
        <w:t>I’ll need to look at various models to get a good grasp of things</w:t>
      </w:r>
    </w:p>
    <w:p w:rsidR="000C0509" w:rsidRDefault="000C0509" w:rsidP="000C0509">
      <w:pPr>
        <w:pStyle w:val="ListParagraph"/>
        <w:numPr>
          <w:ilvl w:val="0"/>
          <w:numId w:val="6"/>
        </w:numPr>
      </w:pPr>
      <w:r>
        <w:t>A detail drawing and layout of the solar collector is needed, in order to set up equations</w:t>
      </w:r>
      <w:r w:rsidR="00501FC2">
        <w:t xml:space="preserve"> out of first principles</w:t>
      </w:r>
    </w:p>
    <w:p w:rsidR="00501FC2" w:rsidRDefault="00501FC2" w:rsidP="000C0509">
      <w:pPr>
        <w:pStyle w:val="ListParagraph"/>
        <w:numPr>
          <w:ilvl w:val="0"/>
          <w:numId w:val="6"/>
        </w:numPr>
      </w:pPr>
      <w:r>
        <w:t>Background history is important as well, in order to define the purpose of the investigation very clearly.</w:t>
      </w:r>
    </w:p>
    <w:p w:rsidR="00DA00FA" w:rsidRPr="000C0509" w:rsidRDefault="00DA00FA" w:rsidP="000C0509">
      <w:pPr>
        <w:pStyle w:val="ListParagraph"/>
        <w:numPr>
          <w:ilvl w:val="0"/>
          <w:numId w:val="6"/>
        </w:numPr>
      </w:pPr>
      <w:r>
        <w:t>A lot of heat transfer and material data is needed to run the simulation.</w:t>
      </w:r>
      <w:bookmarkStart w:id="0" w:name="_GoBack"/>
      <w:bookmarkEnd w:id="0"/>
    </w:p>
    <w:sectPr w:rsidR="00DA00FA" w:rsidRPr="000C0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4C7C"/>
    <w:multiLevelType w:val="hybridMultilevel"/>
    <w:tmpl w:val="0DA2588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B2356D"/>
    <w:multiLevelType w:val="hybridMultilevel"/>
    <w:tmpl w:val="C0B8C3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3407C"/>
    <w:multiLevelType w:val="hybridMultilevel"/>
    <w:tmpl w:val="4C1402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36B08"/>
    <w:multiLevelType w:val="multilevel"/>
    <w:tmpl w:val="1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BFE4518"/>
    <w:multiLevelType w:val="hybridMultilevel"/>
    <w:tmpl w:val="B8F2B7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6E72"/>
    <w:multiLevelType w:val="hybridMultilevel"/>
    <w:tmpl w:val="E59627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09"/>
    <w:rsid w:val="000C0509"/>
    <w:rsid w:val="00217B18"/>
    <w:rsid w:val="004A44C5"/>
    <w:rsid w:val="004A76AA"/>
    <w:rsid w:val="00501FC2"/>
    <w:rsid w:val="006840C1"/>
    <w:rsid w:val="008F3F8A"/>
    <w:rsid w:val="00A1487F"/>
    <w:rsid w:val="00D10E58"/>
    <w:rsid w:val="00DA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132C16"/>
  <w15:chartTrackingRefBased/>
  <w15:docId w15:val="{3F28B76D-14B7-4810-A428-B1CFA94C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0509"/>
    <w:pPr>
      <w:spacing w:after="24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3F8A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F8A"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F8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F8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F8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F8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F8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F8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F8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F8A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F8A"/>
    <w:rPr>
      <w:rFonts w:ascii="Arial" w:eastAsiaTheme="majorEastAsia" w:hAnsi="Arial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F3F8A"/>
    <w:pPr>
      <w:spacing w:after="36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F8A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F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F8A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F8A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F8A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F8A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F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F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C0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an\Documents\Custom%20Office%20Templates\Universitei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Universiteit Template</Template>
  <TotalTime>47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Wian Smit</dc:creator>
  <cp:keywords/>
  <dc:description/>
  <cp:lastModifiedBy>Wian Smit</cp:lastModifiedBy>
  <cp:revision>2</cp:revision>
  <dcterms:created xsi:type="dcterms:W3CDTF">2017-02-09T08:39:00Z</dcterms:created>
  <dcterms:modified xsi:type="dcterms:W3CDTF">2017-02-13T10:58:00Z</dcterms:modified>
</cp:coreProperties>
</file>